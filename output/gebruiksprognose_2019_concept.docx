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312" w:rsidRDefault="00136312" w:rsidP="00136312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72EA2" w:rsidTr="00494BD6">
        <w:tc>
          <w:tcPr>
            <w:tcW w:w="9344" w:type="dxa"/>
          </w:tcPr>
          <w:p w:rsidR="00672EA2" w:rsidRDefault="00672EA2" w:rsidP="00136312">
            <w:pPr>
              <w:pStyle w:val="Bodytekst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1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312" w:rsidRPr="00136312" w:rsidRDefault="00136312" w:rsidP="00C522BE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Ontwikkeling van het aantal vlliegbewegingen.</w:t>
      </w: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136312" w:rsidRDefault="00136312" w:rsidP="00136312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Aantallen starts en landingen in het gebruiksjaar 2018.</w:t>
      </w:r>
    </w:p>
    <w:p w:rsidR="00AC5F31" w:rsidRPr="00AC5F31" w:rsidRDefault="00AC5F31" w:rsidP="00AC5F31">
      <w:pPr>
        <w:pStyle w:val="Bodytekst"/>
      </w:pPr>
    </w:p>
    <w:tbl>
      <w:tblPr>
        <w:tblW w:w="537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72"/>
        <w:gridCol w:w="1577"/>
        <w:gridCol w:w="1028"/>
        <w:gridCol w:w="1097"/>
      </w:tblGrid>
      <w:tr w:rsidR="009B00BA" w:rsidRPr="00273EAB" w:rsidTr="009B00BA">
        <w:trPr>
          <w:trHeight w:val="61"/>
          <w:jc w:val="center"/>
        </w:trPr>
        <w:tc>
          <w:tcPr>
            <w:tcW w:w="1672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2"/>
              <w:rPr>
                <w:rFonts w:ascii="Arial" w:eastAsia="Times New Roman" w:hAnsi="Arial"/>
                <w:sz w:val="36"/>
                <w:szCs w:val="36"/>
              </w:rPr>
            </w:pPr>
            <w:r>
              <w:t>periode</w:t>
            </w:r>
          </w:p>
        </w:tc>
        <w:tc>
          <w:tcPr>
            <w:tcW w:w="157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landingen</w:t>
            </w:r>
          </w:p>
        </w:tc>
        <w:tc>
          <w:tcPr>
            <w:tcW w:w="1028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starts</w:t>
            </w:r>
          </w:p>
        </w:tc>
        <w:tc>
          <w:tcPr>
            <w:tcW w:w="10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</w:tr>
      <w:tr w:rsidR="009B00BA" w:rsidRPr="00273EAB" w:rsidTr="009B00BA">
        <w:trPr>
          <w:trHeight w:val="26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3"/>
              <w:rPr>
                <w:rFonts w:eastAsia="Times New Roman"/>
                <w:sz w:val="36"/>
                <w:szCs w:val="36"/>
              </w:rPr>
            </w:pPr>
            <w:r>
              <w:t>avond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4"/>
              <w:rPr>
                <w:rFonts w:eastAsia="Times New Roman"/>
                <w:sz w:val="36"/>
                <w:szCs w:val="36"/>
              </w:rPr>
            </w:pPr>
            <w:r>
              <w:t>52200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102000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dag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174900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187300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362100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nacht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12700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4000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16700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vroege ochtend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15100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</w:tbl>
    <w:p w:rsidR="00136312" w:rsidRDefault="00136312" w:rsidP="00136312">
      <w:pPr>
        <w:pStyle w:val="Bodytekst"/>
        <w:jc w:val="center"/>
      </w:pPr>
    </w:p>
    <w:p w:rsidR="00C522BE" w:rsidRDefault="00C522BE">
      <w:pPr>
        <w:rPr>
          <w:sz w:val="18"/>
        </w:rPr>
      </w:pPr>
      <w: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74D1" w:rsidTr="00007B6D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74D1" w:rsidRDefault="00C974D1" w:rsidP="00C974D1">
      <w:pPr>
        <w:pStyle w:val="Bodytekst"/>
        <w:keepNext/>
        <w:jc w:val="center"/>
      </w:pPr>
    </w:p>
    <w:p w:rsidR="00C974D1" w:rsidRDefault="00C974D1" w:rsidP="00C974D1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Verdeling start en landingen over het etmaal en per seizoen.</w:t>
      </w:r>
    </w:p>
    <w:p w:rsidR="00136312" w:rsidRDefault="00136312" w:rsidP="00136312">
      <w:pPr>
        <w:pStyle w:val="Bodytekst"/>
        <w:jc w:val="center"/>
      </w:pPr>
    </w:p>
    <w:p w:rsidR="002E6600" w:rsidRDefault="002E6600" w:rsidP="002E6600">
      <w:pPr>
        <w:pStyle w:val="Bodytekst"/>
      </w:pPr>
    </w:p>
    <w:p w:rsidR="00C974D1" w:rsidRDefault="00C974D1" w:rsidP="00C974D1">
      <w:r>
        <w:br w:type="page"/>
      </w:r>
    </w:p>
    <w:tbl>
      <w:tblPr>
        <w:tblStyle w:val="Tabelraster"/>
        <w:tblW w:w="9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5"/>
        <w:gridCol w:w="1080"/>
        <w:gridCol w:w="1080"/>
        <w:gridCol w:w="1170"/>
        <w:gridCol w:w="1350"/>
        <w:gridCol w:w="1260"/>
        <w:gridCol w:w="1170"/>
        <w:gridCol w:w="1339"/>
        <w:gridCol w:w="14"/>
      </w:tblGrid>
      <w:tr w:rsidR="00C974D1" w:rsidTr="00007B6D">
        <w:trPr>
          <w:gridAfter w:val="1"/>
          <w:wAfter w:w="14" w:type="dxa"/>
        </w:trPr>
        <w:tc>
          <w:tcPr>
            <w:tcW w:w="9344" w:type="dxa"/>
            <w:gridSpan w:val="8"/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 w:rsidR="00C974D1" w:rsidRDefault="00C974D1" w:rsidP="00007B6D">
            <w:pPr>
              <w:pStyle w:val="Bijschrift"/>
              <w:jc w:val="center"/>
            </w:pPr>
            <w:r>
              <w:t xml:space="preserve">Figuur </w:t>
            </w:r>
            <w:r w:rsidR="00595842">
              <w:fldChar w:fldCharType="begin"/>
            </w:r>
            <w:r w:rsidR="00595842">
              <w:instrText xml:space="preserve"> SEQ Figuur \* ARABIC </w:instrText>
            </w:r>
            <w:r w:rsidR="00595842">
              <w:fldChar w:fldCharType="separate"/>
            </w:r>
            <w:r w:rsidR="00595842">
              <w:rPr>
                <w:noProof/>
              </w:rPr>
              <w:t>3</w:t>
            </w:r>
            <w:r w:rsidR="00595842">
              <w:rPr>
                <w:noProof/>
              </w:rPr>
              <w:fldChar w:fldCharType="end"/>
            </w:r>
            <w:r>
              <w:t>: Vlootsamenstelling handelsverkeer</w:t>
            </w:r>
          </w:p>
        </w:tc>
      </w:tr>
      <w:tr w:rsidR="00C974D1" w:rsidTr="00007B6D">
        <w:tc>
          <w:tcPr>
            <w:tcW w:w="895" w:type="dxa"/>
          </w:tcPr>
          <w:p w:rsidR="00C974D1" w:rsidRDefault="00C974D1" w:rsidP="00007B6D">
            <w:pPr>
              <w:pStyle w:val="Bodytekst"/>
              <w:jc w:val="center"/>
              <w:rPr>
                <w:noProof/>
                <w:lang w:eastAsia="nl-NL"/>
              </w:rPr>
            </w:pP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6D4DE685" wp14:editId="60917E04">
                  <wp:extent cx="571435" cy="374650"/>
                  <wp:effectExtent l="0" t="0" r="635" b="6350"/>
                  <wp:docPr id="20" name="Afbeelding 20" descr="K:\D-CD\SSD\(b) CAP-EC\01 Kernactiviteiten\OP-Declaratie\2019\1. berekeningen\5.b GPtools python\output\figuren\lib_figuren\1. DA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K:\D-CD\SSD\(b) CAP-EC\01 Kernactiviteiten\OP-Declaratie\2019\1. berekeningen\5.b GPtools python\output\figuren\lib_figuren\1. DA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43" cy="382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489C497A" wp14:editId="2EBBA7FC">
                  <wp:extent cx="546653" cy="285750"/>
                  <wp:effectExtent l="0" t="0" r="6350" b="0"/>
                  <wp:docPr id="21" name="Afbeelding 21" descr="K:\D-CD\SSD\(b) CAP-EC\01 Kernactiviteiten\OP-Declaratie\2019\1. berekeningen\5.b GPtools python\output\figuren\lib_figuren\2. Fokker 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:\D-CD\SSD\(b) CAP-EC\01 Kernactiviteiten\OP-Declaratie\2019\1. berekeningen\5.b GPtools python\output\figuren\lib_figuren\2. Fokker 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046" cy="29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0284024" wp14:editId="53319DDD">
                  <wp:extent cx="600075" cy="322146"/>
                  <wp:effectExtent l="0" t="0" r="0" b="1905"/>
                  <wp:docPr id="22" name="Afbeelding 22" descr="K:\D-CD\SSD\(b) CAP-EC\01 Kernactiviteiten\OP-Declaratie\2019\1. berekeningen\5.b GPtools python\output\figuren\lib_figuren\3. Embraer 1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K:\D-CD\SSD\(b) CAP-EC\01 Kernactiviteiten\OP-Declaratie\2019\1. berekeningen\5.b GPtools python\output\figuren\lib_figuren\3. Embraer 1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626" cy="32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3181F9A2" wp14:editId="6252873A">
                  <wp:extent cx="733425" cy="428010"/>
                  <wp:effectExtent l="0" t="0" r="0" b="0"/>
                  <wp:docPr id="26" name="Afbeelding 26" descr="K:\D-CD\SSD\(b) CAP-EC\01 Kernactiviteiten\OP-Declaratie\2019\1. berekeningen\5.b GPtools python\output\figuren\lib_figuren\4. 737-800 wing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:\D-CD\SSD\(b) CAP-EC\01 Kernactiviteiten\OP-Declaratie\2019\1. berekeningen\5.b GPtools python\output\figuren\lib_figuren\4. 737-800 wing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880" cy="431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131AB1F0" wp14:editId="0228ECF4">
                  <wp:extent cx="704850" cy="350654"/>
                  <wp:effectExtent l="0" t="0" r="0" b="0"/>
                  <wp:docPr id="25" name="Afbeelding 25" descr="K:\D-CD\SSD\(b) CAP-EC\01 Kernactiviteiten\OP-Declaratie\2019\1. berekeningen\5.b GPtools python\output\figuren\lib_figuren\5. A330-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K:\D-CD\SSD\(b) CAP-EC\01 Kernactiviteiten\OP-Declaratie\2019\1. berekeningen\5.b GPtools python\output\figuren\lib_figuren\5. A330-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383" cy="35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716F8EC" wp14:editId="47585CFD">
                  <wp:extent cx="683538" cy="374650"/>
                  <wp:effectExtent l="0" t="0" r="2540" b="6350"/>
                  <wp:docPr id="24" name="Afbeelding 24" descr="K:\D-CD\SSD\(b) CAP-EC\01 Kernactiviteiten\OP-Declaratie\2019\1. berekeningen\5.b GPtools python\output\figuren\lib_figuren\6. B777-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:\D-CD\SSD\(b) CAP-EC\01 Kernactiviteiten\OP-Declaratie\2019\1. berekeningen\5.b GPtools python\output\figuren\lib_figuren\6. B777-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303" cy="38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  <w:gridSpan w:val="2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23F42C01" wp14:editId="6948F0E3">
                  <wp:extent cx="716428" cy="350520"/>
                  <wp:effectExtent l="0" t="0" r="7620" b="0"/>
                  <wp:docPr id="23" name="Afbeelding 23" descr="K:\D-CD\SSD\(b) CAP-EC\01 Kernactiviteiten\OP-Declaratie\2019\1. berekeningen\5.b GPtools python\output\figuren\lib_figuren\7. B747-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K:\D-CD\SSD\(b) CAP-EC\01 Kernactiviteiten\OP-Declaratie\2019\1. berekeningen\5.b GPtools python\output\figuren\lib_figuren\7. B747-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5473" cy="35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4D1" w:rsidRPr="00E126CC" w:rsidTr="00007B6D">
        <w:tc>
          <w:tcPr>
            <w:tcW w:w="895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Keine zakenjets</w:t>
            </w: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Fokker 70 Embraer ERJ145/ERJ135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Bombardier CRJ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Embraer 190/185 Fokker 100 BAE 146 Boeing 737-300</w:t>
            </w:r>
          </w:p>
        </w:tc>
        <w:tc>
          <w:tcPr>
            <w:tcW w:w="135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737-400, -800, -900 Airbus A318, A319, A320, A321 Boeing 757-200</w:t>
            </w:r>
          </w:p>
        </w:tc>
        <w:tc>
          <w:tcPr>
            <w:tcW w:w="126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A330 Boeing 767-300 Boeing 787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 xml:space="preserve">Boeing 777-200 </w:t>
            </w:r>
          </w:p>
        </w:tc>
        <w:tc>
          <w:tcPr>
            <w:tcW w:w="1353" w:type="dxa"/>
            <w:gridSpan w:val="2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747-400, -800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777-300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A380</w:t>
            </w:r>
          </w:p>
        </w:tc>
      </w:tr>
    </w:tbl>
    <w:p w:rsidR="00C974D1" w:rsidRDefault="00C974D1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68672D" w:rsidRDefault="0068672D" w:rsidP="0068672D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Maximaal verkeersvolume</w:t>
      </w:r>
    </w:p>
    <w:tbl>
      <w:tblPr>
        <w:tblW w:w="935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970"/>
        <w:gridCol w:w="4050"/>
        <w:gridCol w:w="2334"/>
      </w:tblGrid>
      <w:tr w:rsidR="007542C9" w:rsidRPr="007542C9" w:rsidTr="007542C9">
        <w:trPr>
          <w:trHeight w:val="42"/>
        </w:trPr>
        <w:tc>
          <w:tcPr>
            <w:tcW w:w="297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Aspect</w:t>
            </w:r>
          </w:p>
        </w:tc>
        <w:tc>
          <w:tcPr>
            <w:tcW w:w="405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Grens</w:t>
            </w:r>
          </w:p>
        </w:tc>
        <w:tc>
          <w:tcPr>
            <w:tcW w:w="2334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Prognose 2019</w:t>
            </w:r>
          </w:p>
        </w:tc>
      </w:tr>
      <w:tr w:rsidR="007542C9" w:rsidRPr="007542C9" w:rsidTr="007542C9">
        <w:trPr>
          <w:trHeight w:val="386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 Aantal vliegbewegingen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 en met 2020 maximaal 500.000 vliegtuigbewegingen handelsverkeer op jaarbasis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  <w:tr w:rsidR="007542C9" w:rsidRPr="007542C9" w:rsidTr="007542C9">
        <w:trPr>
          <w:trHeight w:val="495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0A074D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vliegbewegingen in de nacht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Maximaal 32.000 vliegtuigbewegingen tussen 23:00 uur en 07:00 uur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31800</w:t>
            </w:r>
          </w:p>
        </w:tc>
      </w:tr>
    </w:tbl>
    <w:p w:rsidR="007542C9" w:rsidRPr="007542C9" w:rsidRDefault="007542C9" w:rsidP="007542C9">
      <w:pPr>
        <w:pStyle w:val="Bodytekst"/>
      </w:pPr>
    </w:p>
    <w:p w:rsidR="007542C9" w:rsidRPr="007542C9" w:rsidRDefault="007542C9" w:rsidP="007542C9">
      <w:pPr>
        <w:pStyle w:val="Bodytekst"/>
      </w:pPr>
    </w:p>
    <w:p w:rsidR="0068672D" w:rsidRPr="0068672D" w:rsidRDefault="0068672D" w:rsidP="0068672D">
      <w:pPr>
        <w:pStyle w:val="Bodytekst"/>
        <w:jc w:val="center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E9112B" w:rsidRDefault="00E9112B" w:rsidP="007A548C">
      <w:pPr>
        <w:pStyle w:val="Bodytekst"/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A64F0D" w:rsidRPr="00A64F0D" w:rsidRDefault="00E9112B" w:rsidP="00A64F0D">
      <w:pPr>
        <w:pStyle w:val="Bijschrift"/>
        <w:keepNext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3</w:t>
      </w:r>
      <w:r w:rsidR="00595842">
        <w:rPr>
          <w:noProof/>
        </w:rPr>
        <w:fldChar w:fldCharType="end"/>
      </w:r>
      <w:r>
        <w:t>: Verwachte inzet eerste zes baanpreferenties bij gemiddeld weer.</w:t>
      </w:r>
    </w:p>
    <w:tbl>
      <w:tblPr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A64F0D" w:rsidRPr="00A64F0D" w:rsidTr="00040C7A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A64F0D" w:rsidRPr="00CD2ACA" w:rsidTr="00040C7A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99700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20.8%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148700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31.0%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19500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4.1%</w:t>
            </w:r>
          </w:p>
        </w:tc>
      </w:tr>
      <w:tr w:rsidR="00A64F0D" w:rsidRPr="00CD2ACA" w:rsidTr="00040C7A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37500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7.8%</w:t>
            </w:r>
          </w:p>
        </w:tc>
      </w:tr>
      <w:tr w:rsidR="00A64F0D" w:rsidRPr="00CD2ACA" w:rsidTr="00A64F0D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5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87100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18.2%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6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0.4%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394200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82.2%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85200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17.8%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479300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100.0%</w:t>
            </w:r>
          </w:p>
        </w:tc>
      </w:tr>
    </w:tbl>
    <w:tbl>
      <w:tblPr>
        <w:tblpPr w:leftFromText="141" w:rightFromText="141" w:vertAnchor="text" w:horzAnchor="page" w:tblpX="5912" w:tblpY="-4982"/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C102B8" w:rsidRPr="00A64F0D" w:rsidTr="00C102B8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C102B8" w:rsidRPr="00CD2ACA" w:rsidTr="00C102B8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5200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31.3%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6800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40.8%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1400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8.5%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8.0%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14800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88.5%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1900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11.5%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16700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100.0%</w:t>
            </w:r>
          </w:p>
        </w:tc>
      </w:tr>
    </w:tbl>
    <w:p w:rsidR="005308C2" w:rsidRPr="0068672D" w:rsidRDefault="005308C2" w:rsidP="00136312">
      <w:pPr>
        <w:pStyle w:val="Bodytekst"/>
      </w:pPr>
    </w:p>
    <w:p w:rsidR="00E9112B" w:rsidRDefault="00E9112B" w:rsidP="00E9112B">
      <w:pPr>
        <w:pStyle w:val="Bijschrift"/>
        <w:keepNext/>
      </w:pPr>
      <w:r>
        <w:t>Periode 06:00 – 23:00 uur</w:t>
      </w:r>
      <w:r>
        <w:tab/>
      </w:r>
      <w:r>
        <w:tab/>
      </w:r>
      <w:r w:rsidR="0086284A">
        <w:tab/>
      </w:r>
      <w:r w:rsidR="0086284A">
        <w:tab/>
        <w:t xml:space="preserve">      Periode 23:00 – 06:00 uur</w:t>
      </w:r>
      <w:r w:rsidR="0086284A">
        <w:tab/>
      </w:r>
      <w:r>
        <w:tab/>
      </w:r>
      <w:r>
        <w:tab/>
      </w:r>
    </w:p>
    <w:p w:rsidR="00FB5BA5" w:rsidRDefault="00C522BE"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FB5BA5" w:rsidTr="00007B6D">
        <w:tc>
          <w:tcPr>
            <w:tcW w:w="9344" w:type="dxa"/>
          </w:tcPr>
          <w:p w:rsidR="00FB5BA5" w:rsidRDefault="00FB5BA5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BA5" w:rsidRDefault="00FB5BA5" w:rsidP="00FB5BA5">
      <w:pPr>
        <w:pStyle w:val="Bodytekst"/>
        <w:keepNext/>
        <w:jc w:val="center"/>
      </w:pPr>
    </w:p>
    <w:p w:rsidR="00FB5BA5" w:rsidRDefault="00FB5BA5" w:rsidP="00FB5BA5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Start en landingen op de meeste gebruikte banen op jaarbasis voor de etmaalperiode</w:t>
      </w:r>
    </w:p>
    <w:p w:rsidR="00C522BE" w:rsidRDefault="00C522BE">
      <w:pPr>
        <w:rPr>
          <w:sz w:val="18"/>
        </w:rPr>
      </w:pPr>
    </w:p>
    <w:p w:rsidR="00FB5BA5" w:rsidRDefault="00FB5BA5">
      <w:pPr>
        <w:rPr>
          <w:sz w:val="18"/>
        </w:rPr>
      </w:pPr>
      <w:r>
        <w:br w:type="page"/>
      </w:r>
    </w:p>
    <w:p w:rsidR="00E9112B" w:rsidRDefault="00E9112B" w:rsidP="00E9112B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AA67DF" w:rsidTr="00AA67DF">
        <w:tc>
          <w:tcPr>
            <w:tcW w:w="9344" w:type="dxa"/>
          </w:tcPr>
          <w:p w:rsidR="00AA67DF" w:rsidRDefault="00AA67DF" w:rsidP="00E9112B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12B" w:rsidRDefault="00E9112B" w:rsidP="00E9112B">
      <w:pPr>
        <w:pStyle w:val="Bodytekst"/>
        <w:keepNext/>
        <w:jc w:val="center"/>
      </w:pPr>
    </w:p>
    <w:p w:rsidR="00E9112B" w:rsidRDefault="00E9112B" w:rsidP="00E9112B">
      <w:pPr>
        <w:pStyle w:val="Bijschrift"/>
        <w:jc w:val="center"/>
      </w:pPr>
      <w:r>
        <w:t xml:space="preserve">Figuur </w:t>
      </w:r>
      <w:r w:rsidR="00FB5BA5">
        <w:t>8</w:t>
      </w:r>
      <w:r>
        <w:t>: Starts en landingen op de meest gebruikte banen, op jaarbasis voor de nachtperiode (23:00 - 07:00 uur).</w:t>
      </w:r>
    </w:p>
    <w:p w:rsidR="00E9112B" w:rsidRDefault="00E9112B" w:rsidP="00E9112B">
      <w:pPr>
        <w:pStyle w:val="Bodytekst"/>
      </w:pPr>
    </w:p>
    <w:p w:rsidR="00E9112B" w:rsidRPr="00C522BE" w:rsidRDefault="00E9112B" w:rsidP="00C522BE">
      <w:pPr>
        <w:rPr>
          <w:sz w:val="18"/>
        </w:rPr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pPr w:leftFromText="141" w:rightFromText="141" w:vertAnchor="text" w:horzAnchor="page" w:tblpX="6091" w:tblpY="310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023ABA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91200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48000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31800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29400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13600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22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3400</w:t>
            </w:r>
          </w:p>
        </w:tc>
      </w:tr>
      <w:tr w:rsidR="00023ABA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600</w:t>
            </w:r>
          </w:p>
        </w:tc>
      </w:tr>
    </w:tbl>
    <w:p w:rsidR="00A67D5F" w:rsidRDefault="00A67D5F" w:rsidP="00A67D5F">
      <w:pPr>
        <w:pStyle w:val="Bijschrift"/>
        <w:keepNext/>
      </w:pPr>
      <w:r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Verwachte aantallen starts en landingen per baan bij gemiddeld weer.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80900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68400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60200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09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15000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3200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1700</w:t>
            </w:r>
          </w:p>
        </w:tc>
      </w:tr>
      <w:tr w:rsidR="00A67D5F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200</w:t>
            </w:r>
          </w:p>
        </w:tc>
      </w:tr>
    </w:tbl>
    <w:p w:rsidR="00E9112B" w:rsidRDefault="00E9112B" w:rsidP="00E9112B">
      <w:pPr>
        <w:pStyle w:val="Bodytekst"/>
      </w:pPr>
    </w:p>
    <w:p w:rsidR="00A67D5F" w:rsidRDefault="00A67D5F" w:rsidP="00A67D5F">
      <w:pPr>
        <w:pStyle w:val="Bijschrift"/>
        <w:keepNext/>
      </w:pPr>
      <w:r>
        <w:t>Jaartotaal voor de etmaalperiode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10100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1400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1100</w:t>
            </w:r>
          </w:p>
        </w:tc>
      </w:tr>
    </w:tbl>
    <w:tbl>
      <w:tblPr>
        <w:tblpPr w:leftFromText="141" w:rightFromText="141" w:vertAnchor="text" w:horzAnchor="page" w:tblpX="6166" w:tblpY="-3005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5000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4400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700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</w:t>
            </w:r>
          </w:p>
        </w:tc>
      </w:tr>
    </w:tbl>
    <w:p w:rsidR="00E9112B" w:rsidRDefault="00E9112B" w:rsidP="00E9112B">
      <w:pPr>
        <w:pStyle w:val="Bodytekst"/>
      </w:pPr>
    </w:p>
    <w:p w:rsidR="00D1001A" w:rsidRDefault="00A67D5F" w:rsidP="00A67D5F">
      <w:pPr>
        <w:pStyle w:val="Bijschrift"/>
        <w:keepNext/>
      </w:pPr>
      <w:r>
        <w:t xml:space="preserve">Jaartotaal voor de nachtperiode (23:00 -07:00) 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1001A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>Figuur 9 Verwachte jaargemiddelde geluidbelasting over het etmaal Lden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10</w:t>
      </w:r>
      <w:r>
        <w:t xml:space="preserve"> Verwachte jaargemiddelde geluid</w:t>
      </w:r>
      <w:r>
        <w:t xml:space="preserve">belasting over de nachtperiode </w:t>
      </w:r>
      <w:r>
        <w:t>L</w:t>
      </w:r>
      <w:r>
        <w:t>night</w:t>
      </w:r>
      <w:r>
        <w:t xml:space="preserve">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11</w:t>
      </w:r>
      <w:r>
        <w:t xml:space="preserve"> </w:t>
      </w:r>
      <w:r>
        <w:t>Ontwikkeling van het aantal woningen met een geluidsbelasting van 58 dB(A) Lden of meer.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4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12</w:t>
      </w:r>
      <w:r>
        <w:t xml:space="preserve"> Ontwikkeling van het </w:t>
      </w:r>
      <w:r>
        <w:t>ernstig gehinderden met een geluidsbelasting van 4</w:t>
      </w:r>
      <w:r>
        <w:t>8 dB(A) Lden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13</w:t>
      </w:r>
      <w:r>
        <w:t xml:space="preserve"> Ontwikkeling van het aantal woninge</w:t>
      </w:r>
      <w:r>
        <w:t>n met een geluidsbelasting van 4</w:t>
      </w:r>
      <w:r>
        <w:t>8 dB(A) L</w:t>
      </w:r>
      <w:r>
        <w:t>night</w:t>
      </w:r>
      <w:r>
        <w:t xml:space="preserve">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bookmarkStart w:id="0" w:name="_GoBack"/>
            <w:bookmarkEnd w:id="0"/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6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14</w:t>
      </w:r>
      <w:r>
        <w:t xml:space="preserve"> Ontwikkeling van het aantal </w:t>
      </w:r>
      <w:r>
        <w:t>ernstig slaapverstoorden met een geluidsbelasting van 40</w:t>
      </w:r>
      <w:r>
        <w:t xml:space="preserve"> dB(A) L</w:t>
      </w:r>
      <w:r>
        <w:t>night</w:t>
      </w:r>
      <w:r>
        <w:t xml:space="preserve"> of meer.</w:t>
      </w:r>
    </w:p>
    <w:p w:rsidR="00A67D5F" w:rsidRPr="00D1001A" w:rsidRDefault="00A67D5F" w:rsidP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</w:p>
    <w:sectPr w:rsidR="00A67D5F" w:rsidRPr="00D1001A" w:rsidSect="00C522BE">
      <w:pgSz w:w="11906" w:h="16838" w:code="9"/>
      <w:pgMar w:top="1701" w:right="1134" w:bottom="851" w:left="1418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66C5" w:rsidRDefault="00E266C5" w:rsidP="00EA61C4">
      <w:pPr>
        <w:spacing w:after="0" w:line="240" w:lineRule="auto"/>
      </w:pPr>
      <w:r>
        <w:separator/>
      </w:r>
    </w:p>
  </w:endnote>
  <w:end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Frutiger for Schiphol Book">
    <w:altName w:val="Myriad Pro"/>
    <w:charset w:val="00"/>
    <w:family w:val="swiss"/>
    <w:pitch w:val="variable"/>
    <w:sig w:usb0="00000001" w:usb1="5000207B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Frutiger for Schiphol Black">
    <w:altName w:val="Segoe UI Semibold"/>
    <w:charset w:val="00"/>
    <w:family w:val="swiss"/>
    <w:pitch w:val="variable"/>
    <w:sig w:usb0="A00000AF" w:usb1="5000207B" w:usb2="00000000" w:usb3="00000000" w:csb0="0000009B" w:csb1="00000000"/>
  </w:font>
  <w:font w:name="Frutiger for Schiphol Bold">
    <w:altName w:val="Arial"/>
    <w:charset w:val="00"/>
    <w:family w:val="swiss"/>
    <w:pitch w:val="variable"/>
    <w:sig w:usb0="A00000AF" w:usb1="5000207B" w:usb2="00000000" w:usb3="00000000" w:csb0="0000009B" w:csb1="00000000"/>
  </w:font>
  <w:font w:name="Schiphol Frutiger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66C5" w:rsidRDefault="00E266C5" w:rsidP="00EA61C4">
      <w:pPr>
        <w:spacing w:after="0" w:line="240" w:lineRule="auto"/>
      </w:pPr>
      <w:r>
        <w:separator/>
      </w:r>
    </w:p>
  </w:footnote>
  <w:foot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50785"/>
    <w:multiLevelType w:val="hybridMultilevel"/>
    <w:tmpl w:val="63981D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96CFF"/>
    <w:multiLevelType w:val="hybridMultilevel"/>
    <w:tmpl w:val="A93E421E"/>
    <w:lvl w:ilvl="0" w:tplc="E71471E6">
      <w:start w:val="1"/>
      <w:numFmt w:val="decimal"/>
      <w:lvlText w:val="1.%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D481C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51D1112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450205"/>
    <w:multiLevelType w:val="hybridMultilevel"/>
    <w:tmpl w:val="D07E264A"/>
    <w:lvl w:ilvl="0" w:tplc="3B3AA1A6">
      <w:start w:val="1"/>
      <w:numFmt w:val="decimal"/>
      <w:pStyle w:val="Opsommingmetnummers"/>
      <w:lvlText w:val="%1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43676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2C13F6"/>
    <w:multiLevelType w:val="hybridMultilevel"/>
    <w:tmpl w:val="134A7850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5032D"/>
    <w:multiLevelType w:val="hybridMultilevel"/>
    <w:tmpl w:val="8482F9DE"/>
    <w:lvl w:ilvl="0" w:tplc="E43A32A0">
      <w:numFmt w:val="bullet"/>
      <w:pStyle w:val="Opsommingmetstreepjes"/>
      <w:lvlText w:val="–"/>
      <w:lvlJc w:val="left"/>
      <w:pPr>
        <w:ind w:left="357" w:hanging="357"/>
      </w:pPr>
      <w:rPr>
        <w:rFonts w:ascii="Stencil" w:eastAsiaTheme="minorHAnsi" w:hAnsi="Stencil" w:cstheme="minorBidi" w:hint="default"/>
      </w:rPr>
    </w:lvl>
    <w:lvl w:ilvl="1" w:tplc="7BD63B18">
      <w:start w:val="4"/>
      <w:numFmt w:val="bullet"/>
      <w:lvlText w:val="-"/>
      <w:lvlJc w:val="left"/>
      <w:pPr>
        <w:ind w:left="454" w:hanging="170"/>
      </w:pPr>
      <w:rPr>
        <w:rFonts w:ascii="Frutiger for Schiphol Book" w:eastAsiaTheme="minorHAnsi" w:hAnsi="Frutiger for Schiphol Book" w:cstheme="minorBidi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55C8A"/>
    <w:multiLevelType w:val="multilevel"/>
    <w:tmpl w:val="5D7252CA"/>
    <w:styleLink w:val="Stijl1"/>
    <w:lvl w:ilvl="0">
      <w:start w:val="1"/>
      <w:numFmt w:val="decimal"/>
      <w:lvlText w:val="%1.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67AA1"/>
    <w:multiLevelType w:val="multilevel"/>
    <w:tmpl w:val="7680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980028"/>
    <w:multiLevelType w:val="hybridMultilevel"/>
    <w:tmpl w:val="9AD42E38"/>
    <w:lvl w:ilvl="0" w:tplc="6B249C74">
      <w:numFmt w:val="bullet"/>
      <w:lvlText w:val="–"/>
      <w:lvlJc w:val="left"/>
      <w:pPr>
        <w:ind w:left="720" w:hanging="360"/>
      </w:pPr>
      <w:rPr>
        <w:rFonts w:ascii="Stencil" w:eastAsiaTheme="minorHAnsi" w:hAnsi="Stenci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CE2FDD"/>
    <w:multiLevelType w:val="hybridMultilevel"/>
    <w:tmpl w:val="03F4EA08"/>
    <w:lvl w:ilvl="0" w:tplc="CF22CD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2C04F9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1E03AC6"/>
    <w:multiLevelType w:val="multilevel"/>
    <w:tmpl w:val="E8F0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0A5BDF"/>
    <w:multiLevelType w:val="multilevel"/>
    <w:tmpl w:val="74DCAB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60FD0F8F"/>
    <w:multiLevelType w:val="hybridMultilevel"/>
    <w:tmpl w:val="87483F68"/>
    <w:lvl w:ilvl="0" w:tplc="8E5A9558">
      <w:start w:val="1"/>
      <w:numFmt w:val="decimal"/>
      <w:lvlText w:val="%1"/>
      <w:lvlJc w:val="left"/>
      <w:pPr>
        <w:ind w:left="720" w:hanging="360"/>
      </w:pPr>
      <w:rPr>
        <w:rFonts w:ascii="Frutiger for Schiphol Black" w:hAnsi="Frutiger for Schiphol Black" w:hint="default"/>
        <w:b w:val="0"/>
        <w:i w:val="0"/>
        <w:color w:val="141251"/>
        <w:sz w:val="42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F238DA"/>
    <w:multiLevelType w:val="multilevel"/>
    <w:tmpl w:val="48CAC4D8"/>
    <w:lvl w:ilvl="0">
      <w:start w:val="1"/>
      <w:numFmt w:val="decimal"/>
      <w:pStyle w:val="Hoofdstukgenummerd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Paragraafmetnummer"/>
      <w:lvlText w:val="%1.%2"/>
      <w:lvlJc w:val="left"/>
      <w:pPr>
        <w:ind w:left="3087" w:hanging="567"/>
      </w:pPr>
      <w:rPr>
        <w:rFonts w:hint="default"/>
      </w:rPr>
    </w:lvl>
    <w:lvl w:ilvl="2">
      <w:start w:val="1"/>
      <w:numFmt w:val="decimal"/>
      <w:pStyle w:val="Subkopgenummerd"/>
      <w:lvlText w:val="%1.%2.%3"/>
      <w:lvlJc w:val="left"/>
      <w:pPr>
        <w:ind w:left="567" w:hanging="567"/>
      </w:pPr>
      <w:rPr>
        <w:rFonts w:ascii="Frutiger for Schiphol Bold" w:hAnsi="Frutiger for Schiphol Bold" w:hint="default"/>
        <w:b w:val="0"/>
        <w:i w:val="0"/>
        <w:color w:val="auto"/>
        <w:sz w:val="18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6B131823"/>
    <w:multiLevelType w:val="hybridMultilevel"/>
    <w:tmpl w:val="6C8EE9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72AD7"/>
    <w:multiLevelType w:val="multilevel"/>
    <w:tmpl w:val="1ADE3580"/>
    <w:lvl w:ilvl="0">
      <w:start w:val="1"/>
      <w:numFmt w:val="decimal"/>
      <w:lvlText w:val="1.%1"/>
      <w:lvlJc w:val="left"/>
      <w:pPr>
        <w:ind w:left="360" w:hanging="360"/>
      </w:pPr>
      <w:rPr>
        <w:rFonts w:ascii="Schiphol Frutiger" w:hAnsi="Schiphol Frutiger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6DF77258"/>
    <w:multiLevelType w:val="hybridMultilevel"/>
    <w:tmpl w:val="C59202D8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D31DAB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0"/>
  </w:num>
  <w:num w:numId="3">
    <w:abstractNumId w:val="4"/>
  </w:num>
  <w:num w:numId="4">
    <w:abstractNumId w:val="10"/>
  </w:num>
  <w:num w:numId="5">
    <w:abstractNumId w:val="7"/>
  </w:num>
  <w:num w:numId="6">
    <w:abstractNumId w:val="4"/>
  </w:num>
  <w:num w:numId="7">
    <w:abstractNumId w:val="15"/>
  </w:num>
  <w:num w:numId="8">
    <w:abstractNumId w:val="18"/>
  </w:num>
  <w:num w:numId="9">
    <w:abstractNumId w:val="2"/>
  </w:num>
  <w:num w:numId="10">
    <w:abstractNumId w:val="12"/>
  </w:num>
  <w:num w:numId="11">
    <w:abstractNumId w:val="8"/>
  </w:num>
  <w:num w:numId="12">
    <w:abstractNumId w:val="5"/>
  </w:num>
  <w:num w:numId="13">
    <w:abstractNumId w:val="1"/>
  </w:num>
  <w:num w:numId="14">
    <w:abstractNumId w:val="20"/>
  </w:num>
  <w:num w:numId="15">
    <w:abstractNumId w:val="11"/>
  </w:num>
  <w:num w:numId="16">
    <w:abstractNumId w:val="14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6"/>
  </w:num>
  <w:num w:numId="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</w:num>
  <w:num w:numId="22">
    <w:abstractNumId w:val="0"/>
  </w:num>
  <w:num w:numId="23">
    <w:abstractNumId w:val="19"/>
  </w:num>
  <w:num w:numId="24">
    <w:abstractNumId w:val="16"/>
  </w:num>
  <w:num w:numId="25">
    <w:abstractNumId w:val="16"/>
  </w:num>
  <w:num w:numId="26">
    <w:abstractNumId w:val="16"/>
  </w:num>
  <w:num w:numId="27">
    <w:abstractNumId w:val="16"/>
  </w:num>
  <w:num w:numId="28">
    <w:abstractNumId w:val="16"/>
  </w:num>
  <w:num w:numId="29">
    <w:abstractNumId w:val="16"/>
  </w:num>
  <w:num w:numId="30">
    <w:abstractNumId w:val="16"/>
  </w:num>
  <w:num w:numId="31">
    <w:abstractNumId w:val="4"/>
  </w:num>
  <w:num w:numId="32">
    <w:abstractNumId w:val="7"/>
  </w:num>
  <w:num w:numId="33">
    <w:abstractNumId w:val="16"/>
  </w:num>
  <w:num w:numId="34">
    <w:abstractNumId w:val="8"/>
  </w:num>
  <w:num w:numId="35">
    <w:abstractNumId w:val="16"/>
  </w:num>
  <w:num w:numId="36">
    <w:abstractNumId w:val="13"/>
  </w:num>
  <w:num w:numId="37">
    <w:abstractNumId w:val="9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9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314"/>
    <w:rsid w:val="0000451A"/>
    <w:rsid w:val="00006355"/>
    <w:rsid w:val="00015ED1"/>
    <w:rsid w:val="0002150F"/>
    <w:rsid w:val="00023ABA"/>
    <w:rsid w:val="00040C7A"/>
    <w:rsid w:val="000475C8"/>
    <w:rsid w:val="00057132"/>
    <w:rsid w:val="000608EA"/>
    <w:rsid w:val="00074BAD"/>
    <w:rsid w:val="00075913"/>
    <w:rsid w:val="00080A70"/>
    <w:rsid w:val="000873C2"/>
    <w:rsid w:val="00094D38"/>
    <w:rsid w:val="000954B3"/>
    <w:rsid w:val="000A074D"/>
    <w:rsid w:val="000A5DBD"/>
    <w:rsid w:val="000A780F"/>
    <w:rsid w:val="000B6B5B"/>
    <w:rsid w:val="000C387B"/>
    <w:rsid w:val="000C6428"/>
    <w:rsid w:val="000D2F54"/>
    <w:rsid w:val="000E3494"/>
    <w:rsid w:val="000F5E03"/>
    <w:rsid w:val="00102C99"/>
    <w:rsid w:val="001132FC"/>
    <w:rsid w:val="00136312"/>
    <w:rsid w:val="00160E1A"/>
    <w:rsid w:val="00161E34"/>
    <w:rsid w:val="00193027"/>
    <w:rsid w:val="0019508A"/>
    <w:rsid w:val="001A2604"/>
    <w:rsid w:val="001A380D"/>
    <w:rsid w:val="001A67CE"/>
    <w:rsid w:val="001B19D2"/>
    <w:rsid w:val="001B5F08"/>
    <w:rsid w:val="001D1803"/>
    <w:rsid w:val="001D7D9B"/>
    <w:rsid w:val="001E24C5"/>
    <w:rsid w:val="001E4990"/>
    <w:rsid w:val="001F0A65"/>
    <w:rsid w:val="001F33EC"/>
    <w:rsid w:val="0020366A"/>
    <w:rsid w:val="00227C09"/>
    <w:rsid w:val="00227F93"/>
    <w:rsid w:val="00233C39"/>
    <w:rsid w:val="002512C4"/>
    <w:rsid w:val="0025597B"/>
    <w:rsid w:val="00261F86"/>
    <w:rsid w:val="00265C2A"/>
    <w:rsid w:val="00266FB4"/>
    <w:rsid w:val="00273EAB"/>
    <w:rsid w:val="00277254"/>
    <w:rsid w:val="002924C9"/>
    <w:rsid w:val="002A22DF"/>
    <w:rsid w:val="002B78F3"/>
    <w:rsid w:val="002E19BA"/>
    <w:rsid w:val="002E1B42"/>
    <w:rsid w:val="002E2D7F"/>
    <w:rsid w:val="002E5964"/>
    <w:rsid w:val="002E6600"/>
    <w:rsid w:val="002E6AB2"/>
    <w:rsid w:val="002F1794"/>
    <w:rsid w:val="002F3FB5"/>
    <w:rsid w:val="003030DF"/>
    <w:rsid w:val="00306457"/>
    <w:rsid w:val="0031264C"/>
    <w:rsid w:val="003157C0"/>
    <w:rsid w:val="00323463"/>
    <w:rsid w:val="003237AF"/>
    <w:rsid w:val="00326C14"/>
    <w:rsid w:val="00342DA3"/>
    <w:rsid w:val="0034658E"/>
    <w:rsid w:val="00347D28"/>
    <w:rsid w:val="00356BC1"/>
    <w:rsid w:val="00360EAF"/>
    <w:rsid w:val="00361DA4"/>
    <w:rsid w:val="0036286B"/>
    <w:rsid w:val="0036394A"/>
    <w:rsid w:val="0036442F"/>
    <w:rsid w:val="0037000B"/>
    <w:rsid w:val="00371F8D"/>
    <w:rsid w:val="003737AD"/>
    <w:rsid w:val="00373BB9"/>
    <w:rsid w:val="00374275"/>
    <w:rsid w:val="003778D3"/>
    <w:rsid w:val="00385977"/>
    <w:rsid w:val="00387032"/>
    <w:rsid w:val="003975A7"/>
    <w:rsid w:val="003A6314"/>
    <w:rsid w:val="003D4054"/>
    <w:rsid w:val="003D5B39"/>
    <w:rsid w:val="003E47E5"/>
    <w:rsid w:val="003F0271"/>
    <w:rsid w:val="003F408F"/>
    <w:rsid w:val="003F40E1"/>
    <w:rsid w:val="003F5E21"/>
    <w:rsid w:val="004034A3"/>
    <w:rsid w:val="0041198B"/>
    <w:rsid w:val="004172DC"/>
    <w:rsid w:val="00420977"/>
    <w:rsid w:val="0042257C"/>
    <w:rsid w:val="0042435E"/>
    <w:rsid w:val="004275B3"/>
    <w:rsid w:val="00435854"/>
    <w:rsid w:val="00477DFD"/>
    <w:rsid w:val="00485E88"/>
    <w:rsid w:val="00494BD6"/>
    <w:rsid w:val="004E6449"/>
    <w:rsid w:val="005045A6"/>
    <w:rsid w:val="00514936"/>
    <w:rsid w:val="0052017F"/>
    <w:rsid w:val="005308C2"/>
    <w:rsid w:val="00536CF5"/>
    <w:rsid w:val="005801D4"/>
    <w:rsid w:val="00592919"/>
    <w:rsid w:val="00593015"/>
    <w:rsid w:val="00593655"/>
    <w:rsid w:val="00595842"/>
    <w:rsid w:val="005A1B2E"/>
    <w:rsid w:val="005A3BCF"/>
    <w:rsid w:val="005A7BC2"/>
    <w:rsid w:val="005B67F6"/>
    <w:rsid w:val="005B74E5"/>
    <w:rsid w:val="005D25A3"/>
    <w:rsid w:val="005D423C"/>
    <w:rsid w:val="005D468F"/>
    <w:rsid w:val="005D7381"/>
    <w:rsid w:val="005E1B83"/>
    <w:rsid w:val="005E694D"/>
    <w:rsid w:val="005E7492"/>
    <w:rsid w:val="00613FD8"/>
    <w:rsid w:val="006157AB"/>
    <w:rsid w:val="006166CA"/>
    <w:rsid w:val="006233A6"/>
    <w:rsid w:val="00626CCC"/>
    <w:rsid w:val="00627BE2"/>
    <w:rsid w:val="006443E3"/>
    <w:rsid w:val="006466F9"/>
    <w:rsid w:val="00650943"/>
    <w:rsid w:val="006564FA"/>
    <w:rsid w:val="0066570F"/>
    <w:rsid w:val="00672EA2"/>
    <w:rsid w:val="00674F78"/>
    <w:rsid w:val="00683554"/>
    <w:rsid w:val="0068672D"/>
    <w:rsid w:val="006911E1"/>
    <w:rsid w:val="006A1EA6"/>
    <w:rsid w:val="006A73FD"/>
    <w:rsid w:val="006B64F2"/>
    <w:rsid w:val="006C2C7C"/>
    <w:rsid w:val="006C330B"/>
    <w:rsid w:val="006D1112"/>
    <w:rsid w:val="006F19C6"/>
    <w:rsid w:val="006F65B9"/>
    <w:rsid w:val="007123FB"/>
    <w:rsid w:val="00726A0B"/>
    <w:rsid w:val="00732F9F"/>
    <w:rsid w:val="007335CD"/>
    <w:rsid w:val="007542C9"/>
    <w:rsid w:val="00761A17"/>
    <w:rsid w:val="0078028B"/>
    <w:rsid w:val="00784246"/>
    <w:rsid w:val="00784DA5"/>
    <w:rsid w:val="00785AB4"/>
    <w:rsid w:val="0079466A"/>
    <w:rsid w:val="007A1F5A"/>
    <w:rsid w:val="007A548C"/>
    <w:rsid w:val="007C217B"/>
    <w:rsid w:val="007D117D"/>
    <w:rsid w:val="00810CE0"/>
    <w:rsid w:val="00817238"/>
    <w:rsid w:val="0082248E"/>
    <w:rsid w:val="0082320D"/>
    <w:rsid w:val="008376E9"/>
    <w:rsid w:val="008448D7"/>
    <w:rsid w:val="0084541D"/>
    <w:rsid w:val="008575C3"/>
    <w:rsid w:val="0086284A"/>
    <w:rsid w:val="00863817"/>
    <w:rsid w:val="008644FD"/>
    <w:rsid w:val="008669F9"/>
    <w:rsid w:val="0088218D"/>
    <w:rsid w:val="008857C8"/>
    <w:rsid w:val="00890416"/>
    <w:rsid w:val="00892A95"/>
    <w:rsid w:val="00897569"/>
    <w:rsid w:val="008A33A7"/>
    <w:rsid w:val="008A38E7"/>
    <w:rsid w:val="008C21D3"/>
    <w:rsid w:val="008C7493"/>
    <w:rsid w:val="008D2A4E"/>
    <w:rsid w:val="008D2B18"/>
    <w:rsid w:val="008E4B11"/>
    <w:rsid w:val="008E76C9"/>
    <w:rsid w:val="008F064D"/>
    <w:rsid w:val="008F6323"/>
    <w:rsid w:val="009008CE"/>
    <w:rsid w:val="009177FF"/>
    <w:rsid w:val="00917B5A"/>
    <w:rsid w:val="00922319"/>
    <w:rsid w:val="00923D64"/>
    <w:rsid w:val="0092712D"/>
    <w:rsid w:val="00935570"/>
    <w:rsid w:val="009507E3"/>
    <w:rsid w:val="00960107"/>
    <w:rsid w:val="009703BD"/>
    <w:rsid w:val="00974C73"/>
    <w:rsid w:val="009761A3"/>
    <w:rsid w:val="00985562"/>
    <w:rsid w:val="009A454C"/>
    <w:rsid w:val="009A6C78"/>
    <w:rsid w:val="009B00BA"/>
    <w:rsid w:val="009C1D67"/>
    <w:rsid w:val="009E69DB"/>
    <w:rsid w:val="009E6E30"/>
    <w:rsid w:val="00A01694"/>
    <w:rsid w:val="00A04865"/>
    <w:rsid w:val="00A30829"/>
    <w:rsid w:val="00A32C90"/>
    <w:rsid w:val="00A37F5E"/>
    <w:rsid w:val="00A53B16"/>
    <w:rsid w:val="00A6077E"/>
    <w:rsid w:val="00A60953"/>
    <w:rsid w:val="00A64F0D"/>
    <w:rsid w:val="00A64F57"/>
    <w:rsid w:val="00A67D5F"/>
    <w:rsid w:val="00A70AF5"/>
    <w:rsid w:val="00A732F7"/>
    <w:rsid w:val="00A8057B"/>
    <w:rsid w:val="00A8370F"/>
    <w:rsid w:val="00A87119"/>
    <w:rsid w:val="00AA67DF"/>
    <w:rsid w:val="00AB2398"/>
    <w:rsid w:val="00AC055A"/>
    <w:rsid w:val="00AC3A0A"/>
    <w:rsid w:val="00AC5F31"/>
    <w:rsid w:val="00AD64F1"/>
    <w:rsid w:val="00AE1C0E"/>
    <w:rsid w:val="00AE2F39"/>
    <w:rsid w:val="00AF348F"/>
    <w:rsid w:val="00AF46B1"/>
    <w:rsid w:val="00B203EF"/>
    <w:rsid w:val="00B20A17"/>
    <w:rsid w:val="00B23CF1"/>
    <w:rsid w:val="00B23F15"/>
    <w:rsid w:val="00B3677D"/>
    <w:rsid w:val="00B428A9"/>
    <w:rsid w:val="00B47C8D"/>
    <w:rsid w:val="00B559B2"/>
    <w:rsid w:val="00B57594"/>
    <w:rsid w:val="00B61FC2"/>
    <w:rsid w:val="00B938BC"/>
    <w:rsid w:val="00B9406A"/>
    <w:rsid w:val="00B96F9C"/>
    <w:rsid w:val="00BA38CE"/>
    <w:rsid w:val="00BB3468"/>
    <w:rsid w:val="00BB366D"/>
    <w:rsid w:val="00BC4101"/>
    <w:rsid w:val="00BC6192"/>
    <w:rsid w:val="00BD3F6D"/>
    <w:rsid w:val="00BF557E"/>
    <w:rsid w:val="00C01A16"/>
    <w:rsid w:val="00C02094"/>
    <w:rsid w:val="00C03CD1"/>
    <w:rsid w:val="00C07E72"/>
    <w:rsid w:val="00C102B8"/>
    <w:rsid w:val="00C30A2B"/>
    <w:rsid w:val="00C33122"/>
    <w:rsid w:val="00C44A59"/>
    <w:rsid w:val="00C522BE"/>
    <w:rsid w:val="00C73BA4"/>
    <w:rsid w:val="00C830A0"/>
    <w:rsid w:val="00C84DA1"/>
    <w:rsid w:val="00C959C5"/>
    <w:rsid w:val="00C974D1"/>
    <w:rsid w:val="00CA0674"/>
    <w:rsid w:val="00CB3B3A"/>
    <w:rsid w:val="00CC0199"/>
    <w:rsid w:val="00CD2ACA"/>
    <w:rsid w:val="00CE5674"/>
    <w:rsid w:val="00CF6F91"/>
    <w:rsid w:val="00D01CDA"/>
    <w:rsid w:val="00D049CB"/>
    <w:rsid w:val="00D05603"/>
    <w:rsid w:val="00D06549"/>
    <w:rsid w:val="00D07D22"/>
    <w:rsid w:val="00D1001A"/>
    <w:rsid w:val="00D12AD3"/>
    <w:rsid w:val="00D12F5D"/>
    <w:rsid w:val="00D3061B"/>
    <w:rsid w:val="00D4187A"/>
    <w:rsid w:val="00D43804"/>
    <w:rsid w:val="00D4779B"/>
    <w:rsid w:val="00D56606"/>
    <w:rsid w:val="00D6007A"/>
    <w:rsid w:val="00D72484"/>
    <w:rsid w:val="00D8384F"/>
    <w:rsid w:val="00D90335"/>
    <w:rsid w:val="00D96ABE"/>
    <w:rsid w:val="00D96F06"/>
    <w:rsid w:val="00DC0281"/>
    <w:rsid w:val="00DC1CE8"/>
    <w:rsid w:val="00DC643B"/>
    <w:rsid w:val="00DC6844"/>
    <w:rsid w:val="00DF7786"/>
    <w:rsid w:val="00E126CC"/>
    <w:rsid w:val="00E24954"/>
    <w:rsid w:val="00E25FE0"/>
    <w:rsid w:val="00E266C5"/>
    <w:rsid w:val="00E409C9"/>
    <w:rsid w:val="00E7387E"/>
    <w:rsid w:val="00E77220"/>
    <w:rsid w:val="00E901EC"/>
    <w:rsid w:val="00E9112B"/>
    <w:rsid w:val="00EA61C4"/>
    <w:rsid w:val="00EC1BE6"/>
    <w:rsid w:val="00ED5D51"/>
    <w:rsid w:val="00EE02E2"/>
    <w:rsid w:val="00EF7AB4"/>
    <w:rsid w:val="00F049D7"/>
    <w:rsid w:val="00F05ED9"/>
    <w:rsid w:val="00F14E43"/>
    <w:rsid w:val="00F363D4"/>
    <w:rsid w:val="00F42C65"/>
    <w:rsid w:val="00F50163"/>
    <w:rsid w:val="00F605B2"/>
    <w:rsid w:val="00F71A9B"/>
    <w:rsid w:val="00F71A9C"/>
    <w:rsid w:val="00F75D1D"/>
    <w:rsid w:val="00F80849"/>
    <w:rsid w:val="00F84467"/>
    <w:rsid w:val="00F85F18"/>
    <w:rsid w:val="00F95870"/>
    <w:rsid w:val="00FB4ED9"/>
    <w:rsid w:val="00FB5BA5"/>
    <w:rsid w:val="00FC2BBA"/>
    <w:rsid w:val="00FE1374"/>
    <w:rsid w:val="00FE6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16EF6494"/>
  <w15:chartTrackingRefBased/>
  <w15:docId w15:val="{799143A6-6D09-4423-A1BD-D4437D3C5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chiphol Frutiger" w:eastAsiaTheme="minorHAnsi" w:hAnsi="Schiphol Frutiger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rsid w:val="00AC3A0A"/>
    <w:rPr>
      <w:rFonts w:ascii="Frutiger for Schiphol Book" w:hAnsi="Frutiger for Schiphol Book"/>
    </w:rPr>
  </w:style>
  <w:style w:type="paragraph" w:styleId="Kop1">
    <w:name w:val="heading 1"/>
    <w:basedOn w:val="Standaard"/>
    <w:next w:val="Standaard"/>
    <w:link w:val="Kop1Char"/>
    <w:uiPriority w:val="9"/>
    <w:rsid w:val="00AC3A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rsid w:val="00AC3A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rsid w:val="00AC3A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AC3A0A"/>
    <w:pPr>
      <w:keepNext/>
      <w:keepLines/>
      <w:numPr>
        <w:ilvl w:val="3"/>
        <w:numId w:val="3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rsid w:val="00AC3A0A"/>
    <w:pPr>
      <w:keepNext/>
      <w:keepLines/>
      <w:numPr>
        <w:ilvl w:val="4"/>
        <w:numId w:val="3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A0A"/>
    <w:pPr>
      <w:keepNext/>
      <w:keepLines/>
      <w:numPr>
        <w:ilvl w:val="5"/>
        <w:numId w:val="3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A0A"/>
    <w:pPr>
      <w:keepNext/>
      <w:keepLines/>
      <w:numPr>
        <w:ilvl w:val="6"/>
        <w:numId w:val="3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A0A"/>
    <w:pPr>
      <w:keepNext/>
      <w:keepLines/>
      <w:numPr>
        <w:ilvl w:val="7"/>
        <w:numId w:val="3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A0A"/>
    <w:pPr>
      <w:keepNext/>
      <w:keepLines/>
      <w:numPr>
        <w:ilvl w:val="8"/>
        <w:numId w:val="3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Bodytekst">
    <w:name w:val="Bodytekst"/>
    <w:link w:val="BodytekstChar"/>
    <w:qFormat/>
    <w:rsid w:val="00AC3A0A"/>
    <w:pPr>
      <w:tabs>
        <w:tab w:val="left" w:pos="0"/>
      </w:tabs>
      <w:spacing w:after="0" w:line="288" w:lineRule="auto"/>
    </w:pPr>
    <w:rPr>
      <w:rFonts w:ascii="Frutiger for Schiphol Book" w:hAnsi="Frutiger for Schiphol Book"/>
      <w:sz w:val="18"/>
    </w:rPr>
  </w:style>
  <w:style w:type="character" w:customStyle="1" w:styleId="BodytekstChar">
    <w:name w:val="Bodytekst Char"/>
    <w:basedOn w:val="Standaardalinea-lettertype"/>
    <w:link w:val="Bodytekst"/>
    <w:rsid w:val="00AC3A0A"/>
    <w:rPr>
      <w:rFonts w:ascii="Frutiger for Schiphol Book" w:hAnsi="Frutiger for Schiphol Book"/>
      <w:sz w:val="18"/>
    </w:rPr>
  </w:style>
  <w:style w:type="paragraph" w:customStyle="1" w:styleId="Opsommingmetstreepjes">
    <w:name w:val="Opsomming met streepjes"/>
    <w:link w:val="OpsommingmetstreepjesChar"/>
    <w:qFormat/>
    <w:rsid w:val="0020366A"/>
    <w:pPr>
      <w:numPr>
        <w:numId w:val="32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</w:rPr>
  </w:style>
  <w:style w:type="character" w:customStyle="1" w:styleId="OpsommingmetstreepjesChar">
    <w:name w:val="Opsomming met streepjes Char"/>
    <w:basedOn w:val="Standaardalinea-lettertype"/>
    <w:link w:val="Opsommingmetstreepjes"/>
    <w:rsid w:val="0020366A"/>
    <w:rPr>
      <w:rFonts w:ascii="Frutiger for Schiphol Book" w:hAnsi="Frutiger for Schiphol Book"/>
      <w:sz w:val="18"/>
    </w:rPr>
  </w:style>
  <w:style w:type="paragraph" w:customStyle="1" w:styleId="Opsommingmetnummers">
    <w:name w:val="Opsomming met nummers"/>
    <w:link w:val="OpsommingmetnummersChar"/>
    <w:qFormat/>
    <w:rsid w:val="009A6C78"/>
    <w:pPr>
      <w:numPr>
        <w:numId w:val="31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  <w:szCs w:val="18"/>
    </w:rPr>
  </w:style>
  <w:style w:type="character" w:customStyle="1" w:styleId="OpsommingmetnummersChar">
    <w:name w:val="Opsomming met nummers Char"/>
    <w:basedOn w:val="OpsommingmetstreepjesChar"/>
    <w:link w:val="Opsommingmetnummers"/>
    <w:rsid w:val="009A6C78"/>
    <w:rPr>
      <w:rFonts w:ascii="Frutiger for Schiphol Book" w:hAnsi="Frutiger for Schiphol Book"/>
      <w:sz w:val="18"/>
      <w:szCs w:val="18"/>
    </w:rPr>
  </w:style>
  <w:style w:type="paragraph" w:customStyle="1" w:styleId="Tussenkop">
    <w:name w:val="Tussenkop"/>
    <w:basedOn w:val="Bodytekst"/>
    <w:next w:val="Bodytekst"/>
    <w:link w:val="TussenkopChar"/>
    <w:qFormat/>
    <w:rsid w:val="00AC3A0A"/>
    <w:rPr>
      <w:rFonts w:ascii="Frutiger for Schiphol Bold" w:hAnsi="Frutiger for Schiphol Bold"/>
      <w:color w:val="6552A8"/>
      <w:lang w:val="en-US"/>
    </w:rPr>
  </w:style>
  <w:style w:type="character" w:customStyle="1" w:styleId="TussenkopChar">
    <w:name w:val="Tussenkop Char"/>
    <w:basedOn w:val="BodytekstChar"/>
    <w:link w:val="Tussenkop"/>
    <w:rsid w:val="00AC3A0A"/>
    <w:rPr>
      <w:rFonts w:ascii="Frutiger for Schiphol Bold" w:hAnsi="Frutiger for Schiphol Bold"/>
      <w:color w:val="6552A8"/>
      <w:sz w:val="18"/>
      <w:lang w:val="en-US"/>
    </w:rPr>
  </w:style>
  <w:style w:type="paragraph" w:customStyle="1" w:styleId="Referentie">
    <w:name w:val="Referentie"/>
    <w:basedOn w:val="Bodytekst"/>
    <w:link w:val="ReferentieChar"/>
    <w:rsid w:val="00AC3A0A"/>
    <w:pPr>
      <w:framePr w:wrap="around" w:hAnchor="text"/>
      <w:ind w:left="-108"/>
    </w:pPr>
  </w:style>
  <w:style w:type="character" w:customStyle="1" w:styleId="ReferentieChar">
    <w:name w:val="Referentie Char"/>
    <w:basedOn w:val="BodytekstChar"/>
    <w:link w:val="Referentie"/>
    <w:rsid w:val="00AC3A0A"/>
    <w:rPr>
      <w:rFonts w:ascii="Frutiger for Schiphol Book" w:hAnsi="Frutiger for Schiphol Book"/>
      <w:sz w:val="18"/>
    </w:rPr>
  </w:style>
  <w:style w:type="paragraph" w:customStyle="1" w:styleId="referentieTekst">
    <w:name w:val="referentieTekst"/>
    <w:basedOn w:val="Bodytekst"/>
    <w:link w:val="referentieTekstChar"/>
    <w:rsid w:val="00AC3A0A"/>
    <w:pPr>
      <w:framePr w:wrap="around" w:hAnchor="text"/>
      <w:ind w:left="-142"/>
    </w:pPr>
    <w:rPr>
      <w:color w:val="4472C4" w:themeColor="accent1"/>
    </w:rPr>
  </w:style>
  <w:style w:type="character" w:customStyle="1" w:styleId="referentieTekstChar">
    <w:name w:val="referentieTekst Char"/>
    <w:basedOn w:val="BodytekstChar"/>
    <w:link w:val="referentieTekst"/>
    <w:rsid w:val="00AC3A0A"/>
    <w:rPr>
      <w:rFonts w:ascii="Frutiger for Schiphol Book" w:hAnsi="Frutiger for Schiphol Book"/>
      <w:color w:val="4472C4" w:themeColor="accent1"/>
      <w:sz w:val="18"/>
    </w:rPr>
  </w:style>
  <w:style w:type="paragraph" w:customStyle="1" w:styleId="Reference">
    <w:name w:val="Reference"/>
    <w:basedOn w:val="Standaard"/>
    <w:rsid w:val="00AC3A0A"/>
    <w:pPr>
      <w:framePr w:hSpace="141" w:wrap="around" w:vAnchor="text" w:hAnchor="text" w:y="1"/>
      <w:tabs>
        <w:tab w:val="left" w:pos="0"/>
      </w:tabs>
      <w:spacing w:after="0"/>
      <w:ind w:left="-108"/>
      <w:suppressOverlap/>
    </w:pPr>
    <w:rPr>
      <w:sz w:val="18"/>
      <w:lang w:val="en-US"/>
    </w:rPr>
  </w:style>
  <w:style w:type="paragraph" w:styleId="Titel">
    <w:name w:val="Title"/>
    <w:link w:val="TitelChar"/>
    <w:uiPriority w:val="10"/>
    <w:rsid w:val="00AC3A0A"/>
    <w:pPr>
      <w:spacing w:after="0" w:line="240" w:lineRule="auto"/>
      <w:ind w:right="1701"/>
      <w:contextualSpacing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C3A0A"/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table" w:styleId="Tabelraster">
    <w:name w:val="Table Grid"/>
    <w:basedOn w:val="Standaardtabe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C3A0A"/>
    <w:rPr>
      <w:rFonts w:ascii="Frutiger for Schiphol Book" w:hAnsi="Frutiger for Schiphol Book"/>
    </w:rPr>
  </w:style>
  <w:style w:type="paragraph" w:styleId="Voettekst">
    <w:name w:val="footer"/>
    <w:basedOn w:val="Standaard"/>
    <w:link w:val="Voet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C3A0A"/>
    <w:rPr>
      <w:rFonts w:ascii="Frutiger for Schiphol Book" w:hAnsi="Frutiger for Schiphol Book"/>
    </w:rPr>
  </w:style>
  <w:style w:type="character" w:styleId="Tekstvantijdelijkeaanduiding">
    <w:name w:val="Placeholder Text"/>
    <w:basedOn w:val="Standaardalinea-lettertype"/>
    <w:uiPriority w:val="99"/>
    <w:semiHidden/>
    <w:rsid w:val="00AC3A0A"/>
    <w:rPr>
      <w:color w:val="808080"/>
    </w:rPr>
  </w:style>
  <w:style w:type="paragraph" w:styleId="Geenafstand">
    <w:name w:val="No Spacing"/>
    <w:uiPriority w:val="1"/>
    <w:rsid w:val="00AC3A0A"/>
    <w:pPr>
      <w:spacing w:after="0" w:line="240" w:lineRule="auto"/>
    </w:pPr>
    <w:rPr>
      <w:rFonts w:ascii="Frutiger for Schiphol Book" w:hAnsi="Frutiger for Schiphol Book"/>
      <w:sz w:val="18"/>
    </w:rPr>
  </w:style>
  <w:style w:type="paragraph" w:customStyle="1" w:styleId="Titelvoorblad">
    <w:name w:val="Titel voorblad"/>
    <w:rsid w:val="00AC3A0A"/>
    <w:pPr>
      <w:spacing w:after="0" w:line="192" w:lineRule="auto"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next w:val="Bodytekst"/>
    <w:uiPriority w:val="39"/>
    <w:unhideWhenUsed/>
    <w:rsid w:val="00AC3A0A"/>
    <w:pPr>
      <w:spacing w:after="620" w:line="240" w:lineRule="auto"/>
      <w:ind w:right="1701"/>
    </w:pPr>
    <w:rPr>
      <w:rFonts w:ascii="Frutiger for Schiphol Black" w:eastAsiaTheme="majorEastAsia" w:hAnsi="Frutiger for Schiphol Black" w:cstheme="majorBidi"/>
      <w:color w:val="141251"/>
      <w:sz w:val="42"/>
      <w:szCs w:val="32"/>
      <w:lang w:eastAsia="nl-NL"/>
    </w:rPr>
  </w:style>
  <w:style w:type="paragraph" w:customStyle="1" w:styleId="Introtekst">
    <w:name w:val="Introtekst"/>
    <w:basedOn w:val="Bodytekst"/>
    <w:qFormat/>
    <w:rsid w:val="00AC3A0A"/>
    <w:rPr>
      <w:color w:val="141251"/>
      <w:sz w:val="26"/>
    </w:rPr>
  </w:style>
  <w:style w:type="paragraph" w:customStyle="1" w:styleId="Samenvatting">
    <w:name w:val="Samenvatting"/>
    <w:basedOn w:val="Kop1"/>
    <w:next w:val="Introtekst"/>
    <w:rsid w:val="00AC3A0A"/>
    <w:pPr>
      <w:spacing w:before="0" w:after="620" w:line="500" w:lineRule="exact"/>
      <w:ind w:right="1701"/>
    </w:pPr>
    <w:rPr>
      <w:rFonts w:ascii="Frutiger for Schiphol Black" w:hAnsi="Frutiger for Schiphol Black"/>
      <w:color w:val="141251"/>
      <w:sz w:val="42"/>
    </w:rPr>
  </w:style>
  <w:style w:type="paragraph" w:styleId="Inhopg1">
    <w:name w:val="toc 1"/>
    <w:basedOn w:val="Standaard"/>
    <w:next w:val="Standaard"/>
    <w:autoRedefine/>
    <w:uiPriority w:val="39"/>
    <w:unhideWhenUsed/>
    <w:rsid w:val="00AC3A0A"/>
    <w:pPr>
      <w:tabs>
        <w:tab w:val="left" w:pos="440"/>
        <w:tab w:val="right" w:pos="7797"/>
      </w:tabs>
      <w:spacing w:before="240" w:after="0" w:line="288" w:lineRule="auto"/>
      <w:ind w:left="442" w:right="1559" w:hanging="442"/>
    </w:pPr>
    <w:rPr>
      <w:rFonts w:ascii="Frutiger for Schiphol Bold" w:hAnsi="Frutiger for Schiphol Bold"/>
      <w:noProof/>
      <w:sz w:val="18"/>
    </w:rPr>
  </w:style>
  <w:style w:type="character" w:styleId="Hyperlink">
    <w:name w:val="Hyperlink"/>
    <w:basedOn w:val="Standaardalinea-lettertype"/>
    <w:uiPriority w:val="99"/>
    <w:unhideWhenUsed/>
    <w:rsid w:val="00AC3A0A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AC3A0A"/>
    <w:pPr>
      <w:tabs>
        <w:tab w:val="left" w:pos="567"/>
        <w:tab w:val="right" w:pos="7795"/>
      </w:tabs>
      <w:spacing w:after="0" w:line="288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paragraph" w:styleId="Inhopg3">
    <w:name w:val="toc 3"/>
    <w:basedOn w:val="Standaard"/>
    <w:next w:val="Standaard"/>
    <w:autoRedefine/>
    <w:uiPriority w:val="39"/>
    <w:unhideWhenUsed/>
    <w:rsid w:val="00AC3A0A"/>
    <w:pPr>
      <w:tabs>
        <w:tab w:val="left" w:pos="1100"/>
        <w:tab w:val="right" w:pos="7797"/>
      </w:tabs>
      <w:spacing w:after="0" w:line="240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character" w:customStyle="1" w:styleId="Kop2Char">
    <w:name w:val="Kop 2 Char"/>
    <w:basedOn w:val="Standaardalinea-lettertype"/>
    <w:link w:val="Kop2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A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oofdstuk">
    <w:name w:val="Hoofdstuk"/>
    <w:basedOn w:val="Kop1"/>
    <w:next w:val="Bodytekst"/>
    <w:link w:val="HoofdstukChar"/>
    <w:rsid w:val="00AC3A0A"/>
    <w:p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paragraph" w:customStyle="1" w:styleId="Paragraafmetnummer">
    <w:name w:val="Paragraaf met nummer"/>
    <w:basedOn w:val="Kop2"/>
    <w:next w:val="Bodytekst"/>
    <w:link w:val="ParagraafmetnummerChar"/>
    <w:qFormat/>
    <w:rsid w:val="00AC3A0A"/>
    <w:pPr>
      <w:numPr>
        <w:ilvl w:val="1"/>
        <w:numId w:val="35"/>
      </w:numPr>
      <w:spacing w:before="0" w:after="170" w:line="240" w:lineRule="auto"/>
      <w:ind w:left="567" w:right="1701"/>
    </w:pPr>
    <w:rPr>
      <w:rFonts w:ascii="Frutiger for Schiphol Bold" w:hAnsi="Frutiger for Schiphol Bold"/>
      <w:color w:val="6552A8"/>
    </w:rPr>
  </w:style>
  <w:style w:type="numbering" w:customStyle="1" w:styleId="Stijl1">
    <w:name w:val="Stijl1"/>
    <w:uiPriority w:val="99"/>
    <w:rsid w:val="00AC3A0A"/>
    <w:pPr>
      <w:numPr>
        <w:numId w:val="11"/>
      </w:numPr>
    </w:pPr>
  </w:style>
  <w:style w:type="character" w:customStyle="1" w:styleId="Kop5Char">
    <w:name w:val="Kop 5 Char"/>
    <w:basedOn w:val="Standaardalinea-lettertype"/>
    <w:link w:val="Kop5"/>
    <w:uiPriority w:val="9"/>
    <w:semiHidden/>
    <w:rsid w:val="00AC3A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4Char">
    <w:name w:val="Kop 4 Char"/>
    <w:basedOn w:val="Standaardalinea-lettertype"/>
    <w:link w:val="Kop4"/>
    <w:uiPriority w:val="9"/>
    <w:rsid w:val="00AC3A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oofdstukChar">
    <w:name w:val="Hoofdstuk Char"/>
    <w:basedOn w:val="Kop1Char"/>
    <w:link w:val="Hoofdstuk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character" w:customStyle="1" w:styleId="ParagraafmetnummerChar">
    <w:name w:val="Paragraaf met nummer Char"/>
    <w:basedOn w:val="Kop2Char"/>
    <w:link w:val="Paragraafmetnummer"/>
    <w:rsid w:val="00AC3A0A"/>
    <w:rPr>
      <w:rFonts w:ascii="Frutiger for Schiphol Bold" w:eastAsiaTheme="majorEastAsia" w:hAnsi="Frutiger for Schiphol Bold" w:cstheme="majorBidi"/>
      <w:color w:val="6552A8"/>
      <w:sz w:val="26"/>
      <w:szCs w:val="26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A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A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A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A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aragraaftitel">
    <w:name w:val="Paragraaftitel"/>
    <w:basedOn w:val="Paragraafmetnummer"/>
    <w:next w:val="Bodytekst"/>
    <w:qFormat/>
    <w:rsid w:val="004172DC"/>
    <w:pPr>
      <w:numPr>
        <w:ilvl w:val="0"/>
        <w:numId w:val="0"/>
      </w:numPr>
    </w:pPr>
  </w:style>
  <w:style w:type="paragraph" w:customStyle="1" w:styleId="subkop">
    <w:name w:val="subkop"/>
    <w:next w:val="Bodytekst"/>
    <w:link w:val="subkopChar"/>
    <w:rsid w:val="005B67F6"/>
    <w:p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paragraph" w:customStyle="1" w:styleId="Kerncijfer">
    <w:name w:val="Kerncijfer"/>
    <w:next w:val="Standaard"/>
    <w:qFormat/>
    <w:rsid w:val="00AC3A0A"/>
    <w:pPr>
      <w:spacing w:after="0" w:line="240" w:lineRule="auto"/>
    </w:pPr>
    <w:rPr>
      <w:rFonts w:ascii="Frutiger for Schiphol Bold" w:hAnsi="Frutiger for Schiphol Bold"/>
      <w:color w:val="6552A8"/>
      <w:sz w:val="40"/>
      <w:lang w:val="en-US"/>
    </w:rPr>
  </w:style>
  <w:style w:type="character" w:customStyle="1" w:styleId="subkopChar">
    <w:name w:val="subkop Char"/>
    <w:basedOn w:val="Standaardalinea-lettertype"/>
    <w:link w:val="subkop"/>
    <w:rsid w:val="005B67F6"/>
    <w:rPr>
      <w:rFonts w:ascii="Frutiger for Schiphol Bold" w:hAnsi="Frutiger for Schiphol Bold"/>
      <w:sz w:val="18"/>
    </w:rPr>
  </w:style>
  <w:style w:type="paragraph" w:customStyle="1" w:styleId="datestyle">
    <w:name w:val="date_style"/>
    <w:basedOn w:val="Bodytekst"/>
    <w:rsid w:val="00AC3A0A"/>
    <w:pPr>
      <w:tabs>
        <w:tab w:val="left" w:pos="8145"/>
      </w:tabs>
      <w:ind w:left="2" w:right="-110"/>
    </w:pPr>
    <w:rPr>
      <w:noProof/>
      <w:szCs w:val="18"/>
    </w:rPr>
  </w:style>
  <w:style w:type="paragraph" w:customStyle="1" w:styleId="versionstyle">
    <w:name w:val="version_style"/>
    <w:basedOn w:val="Bodytekst"/>
    <w:rsid w:val="00AC3A0A"/>
    <w:pPr>
      <w:ind w:right="-252"/>
    </w:pPr>
  </w:style>
  <w:style w:type="paragraph" w:customStyle="1" w:styleId="authorstyle">
    <w:name w:val="author_style"/>
    <w:basedOn w:val="Bodytekst"/>
    <w:rsid w:val="00AC3A0A"/>
    <w:pPr>
      <w:ind w:right="-249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AC3A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C3A0A"/>
    <w:rPr>
      <w:rFonts w:ascii="Segoe UI" w:hAnsi="Segoe UI" w:cs="Segoe UI"/>
      <w:sz w:val="18"/>
      <w:szCs w:val="18"/>
    </w:rPr>
  </w:style>
  <w:style w:type="paragraph" w:styleId="Bijschrift">
    <w:name w:val="caption"/>
    <w:basedOn w:val="Standaard"/>
    <w:next w:val="Bodytekst"/>
    <w:uiPriority w:val="35"/>
    <w:unhideWhenUsed/>
    <w:rsid w:val="00AC3A0A"/>
    <w:pPr>
      <w:spacing w:after="200" w:line="240" w:lineRule="auto"/>
    </w:pPr>
    <w:rPr>
      <w:rFonts w:ascii="Frutiger for Schiphol Bold" w:hAnsi="Frutiger for Schiphol Bold"/>
      <w:iCs/>
      <w:color w:val="141251"/>
      <w:sz w:val="18"/>
      <w:szCs w:val="18"/>
    </w:rPr>
  </w:style>
  <w:style w:type="paragraph" w:customStyle="1" w:styleId="kadertekst">
    <w:name w:val="kadertekst"/>
    <w:basedOn w:val="Bodytekst"/>
    <w:rsid w:val="00AC3A0A"/>
    <w:rPr>
      <w:color w:val="FFFFFF" w:themeColor="background1"/>
    </w:rPr>
  </w:style>
  <w:style w:type="paragraph" w:customStyle="1" w:styleId="kadertekstvet">
    <w:name w:val="kadertekst vet"/>
    <w:basedOn w:val="kadertekst"/>
    <w:rsid w:val="007123FB"/>
    <w:rPr>
      <w:rFonts w:ascii="Frutiger for Schiphol Bold" w:hAnsi="Frutiger for Schiphol Bold"/>
    </w:rPr>
  </w:style>
  <w:style w:type="paragraph" w:customStyle="1" w:styleId="automatischeTitel">
    <w:name w:val="automatischeTitel"/>
    <w:basedOn w:val="Bodytekst"/>
    <w:rsid w:val="00AC3A0A"/>
    <w:pPr>
      <w:spacing w:line="240" w:lineRule="auto"/>
    </w:pPr>
  </w:style>
  <w:style w:type="paragraph" w:customStyle="1" w:styleId="Hoofdstukgenummerd">
    <w:name w:val="Hoofdstuk genummerd"/>
    <w:basedOn w:val="Kop1"/>
    <w:next w:val="Bodytekst"/>
    <w:link w:val="HoofdstukgenummerdChar"/>
    <w:qFormat/>
    <w:rsid w:val="00AC3A0A"/>
    <w:pPr>
      <w:numPr>
        <w:numId w:val="35"/>
      </w:num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character" w:customStyle="1" w:styleId="HoofdstukgenummerdChar">
    <w:name w:val="Hoofdstuk genummerd Char"/>
    <w:basedOn w:val="Kop1Char"/>
    <w:link w:val="Hoofdstukgenummerd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paragraph" w:customStyle="1" w:styleId="Hoofdstukongenummerd">
    <w:name w:val="Hoofdstuk ongenummerd"/>
    <w:basedOn w:val="Hoofdstuk"/>
    <w:next w:val="Bodytekst"/>
    <w:qFormat/>
    <w:rsid w:val="00AC3A0A"/>
    <w:rPr>
      <w:lang w:eastAsia="nl-NL"/>
    </w:rPr>
  </w:style>
  <w:style w:type="paragraph" w:customStyle="1" w:styleId="Kadertekstvet0">
    <w:name w:val="Kadertekst vet"/>
    <w:basedOn w:val="kadertekst"/>
    <w:qFormat/>
    <w:rsid w:val="00AC3A0A"/>
    <w:rPr>
      <w:rFonts w:ascii="Frutiger for Schiphol Bold" w:hAnsi="Frutiger for Schiphol Bold"/>
    </w:rPr>
  </w:style>
  <w:style w:type="paragraph" w:customStyle="1" w:styleId="Kopcorrespondentie">
    <w:name w:val="Kop correspondentie"/>
    <w:next w:val="Bodytekst"/>
    <w:qFormat/>
    <w:rsid w:val="00AC3A0A"/>
    <w:pPr>
      <w:spacing w:after="0" w:line="240" w:lineRule="auto"/>
    </w:pPr>
    <w:rPr>
      <w:rFonts w:ascii="Frutiger for Schiphol Black" w:eastAsiaTheme="majorEastAsia" w:hAnsi="Frutiger for Schiphol Black" w:cstheme="majorBidi"/>
      <w:color w:val="141251"/>
      <w:szCs w:val="32"/>
    </w:rPr>
  </w:style>
  <w:style w:type="paragraph" w:styleId="Lijstalinea">
    <w:name w:val="List Paragraph"/>
    <w:basedOn w:val="Standaard"/>
    <w:uiPriority w:val="34"/>
    <w:rsid w:val="00AC3A0A"/>
    <w:pPr>
      <w:ind w:left="720"/>
      <w:contextualSpacing/>
    </w:p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AC3A0A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AC3A0A"/>
    <w:rPr>
      <w:rFonts w:ascii="Frutiger for Schiphol Book" w:hAnsi="Frutiger for Schiphol Book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AC3A0A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AC3A0A"/>
    <w:rPr>
      <w:rFonts w:ascii="Frutiger for Schiphol Book" w:hAnsi="Frutiger for Schiphol Book"/>
      <w:b/>
      <w:bCs/>
      <w:sz w:val="20"/>
      <w:szCs w:val="20"/>
    </w:rPr>
  </w:style>
  <w:style w:type="character" w:customStyle="1" w:styleId="Projectnaam">
    <w:name w:val="Projectnaam"/>
    <w:basedOn w:val="Standaardalinea-lettertype"/>
    <w:uiPriority w:val="1"/>
    <w:rsid w:val="00AC3A0A"/>
  </w:style>
  <w:style w:type="paragraph" w:customStyle="1" w:styleId="SchipholStyleTaglineZwart">
    <w:name w:val="SchipholStyleTaglineZwart"/>
    <w:basedOn w:val="Geenafstand"/>
    <w:next w:val="Geenafstand"/>
    <w:link w:val="SchipholStyleTaglineZwartChar"/>
    <w:uiPriority w:val="8"/>
    <w:rsid w:val="00AC3A0A"/>
    <w:pPr>
      <w:spacing w:after="40"/>
      <w:ind w:right="1644"/>
    </w:pPr>
    <w:rPr>
      <w:color w:val="000000" w:themeColor="text1"/>
      <w:sz w:val="24"/>
    </w:rPr>
  </w:style>
  <w:style w:type="character" w:customStyle="1" w:styleId="SchipholStyleTaglineZwartChar">
    <w:name w:val="SchipholStyleTaglineZwart Char"/>
    <w:basedOn w:val="Standaardalinea-lettertype"/>
    <w:link w:val="SchipholStyleTaglineZwart"/>
    <w:uiPriority w:val="8"/>
    <w:rsid w:val="00AC3A0A"/>
    <w:rPr>
      <w:rFonts w:ascii="Frutiger for Schiphol Book" w:hAnsi="Frutiger for Schiphol Book"/>
      <w:color w:val="000000" w:themeColor="text1"/>
      <w:sz w:val="24"/>
    </w:rPr>
  </w:style>
  <w:style w:type="paragraph" w:customStyle="1" w:styleId="Subkopgenummerd">
    <w:name w:val="Subkop genummerd"/>
    <w:next w:val="Bodytekst"/>
    <w:link w:val="SubkopgenummerdChar"/>
    <w:qFormat/>
    <w:rsid w:val="00AC3A0A"/>
    <w:pPr>
      <w:numPr>
        <w:ilvl w:val="2"/>
        <w:numId w:val="35"/>
      </w:num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character" w:customStyle="1" w:styleId="SubkopgenummerdChar">
    <w:name w:val="Subkop genummerd Char"/>
    <w:basedOn w:val="Standaardalinea-lettertype"/>
    <w:link w:val="Subkopgenummerd"/>
    <w:rsid w:val="00AC3A0A"/>
    <w:rPr>
      <w:rFonts w:ascii="Frutiger for Schiphol Bold" w:hAnsi="Frutiger for Schiphol Bold"/>
      <w:sz w:val="18"/>
    </w:rPr>
  </w:style>
  <w:style w:type="paragraph" w:customStyle="1" w:styleId="Subkopongenummerd">
    <w:name w:val="Subkop ongenummerd"/>
    <w:next w:val="Bodytekst"/>
    <w:link w:val="SubkopongenummerdChar"/>
    <w:qFormat/>
    <w:rsid w:val="00AC3A0A"/>
    <w:pPr>
      <w:spacing w:after="0" w:line="288" w:lineRule="auto"/>
      <w:ind w:left="567" w:right="1701" w:hanging="567"/>
    </w:pPr>
    <w:rPr>
      <w:rFonts w:ascii="Frutiger for Schiphol Bold" w:hAnsi="Frutiger for Schiphol Bold"/>
      <w:sz w:val="18"/>
    </w:rPr>
  </w:style>
  <w:style w:type="character" w:customStyle="1" w:styleId="SubkopongenummerdChar">
    <w:name w:val="Subkop ongenummerd Char"/>
    <w:basedOn w:val="Standaardalinea-lettertype"/>
    <w:link w:val="Subkopongenummerd"/>
    <w:rsid w:val="00AC3A0A"/>
    <w:rPr>
      <w:rFonts w:ascii="Frutiger for Schiphol Bold" w:hAnsi="Frutiger for Schiphol Bold"/>
      <w:sz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C3A0A"/>
    <w:rPr>
      <w:sz w:val="16"/>
      <w:szCs w:val="16"/>
    </w:rPr>
  </w:style>
  <w:style w:type="paragraph" w:customStyle="1" w:styleId="Keyfiguretitel">
    <w:name w:val="Key figure titel"/>
    <w:next w:val="Standaard"/>
    <w:rsid w:val="003778D3"/>
    <w:pPr>
      <w:spacing w:after="170" w:line="240" w:lineRule="auto"/>
      <w:ind w:right="1701"/>
    </w:pPr>
    <w:rPr>
      <w:rFonts w:ascii="Frutiger for Schiphol Bold" w:hAnsi="Frutiger for Schiphol Bold"/>
      <w:color w:val="6552A8"/>
      <w:sz w:val="26"/>
    </w:rPr>
  </w:style>
  <w:style w:type="paragraph" w:customStyle="1" w:styleId="tekst-stijl">
    <w:name w:val="tekst-stijl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customStyle="1" w:styleId="tekst-wit-v2">
    <w:name w:val="tekst-wit-v2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styleId="Normaalweb">
    <w:name w:val="Normal (Web)"/>
    <w:basedOn w:val="Standaard"/>
    <w:uiPriority w:val="99"/>
    <w:unhideWhenUsed/>
    <w:rsid w:val="002E596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character" w:customStyle="1" w:styleId="character-style-1">
    <w:name w:val="character-style-1"/>
    <w:basedOn w:val="Standaardalinea-lettertype"/>
    <w:rsid w:val="002E5964"/>
  </w:style>
  <w:style w:type="paragraph" w:customStyle="1" w:styleId="Stijl2">
    <w:name w:val="Stijl2"/>
    <w:basedOn w:val="Standaard"/>
    <w:link w:val="Stijl2Char"/>
    <w:qFormat/>
    <w:rsid w:val="004E6449"/>
    <w:pPr>
      <w:spacing w:after="0" w:line="342" w:lineRule="exact"/>
    </w:pPr>
    <w:rPr>
      <w:rFonts w:ascii="Arial Black" w:eastAsia="Calibri" w:hAnsi="Arial Black" w:cs="Arial"/>
      <w:color w:val="1B60DB"/>
      <w:kern w:val="24"/>
      <w:sz w:val="24"/>
      <w:szCs w:val="24"/>
      <w:lang w:eastAsia="nl-NL"/>
    </w:rPr>
  </w:style>
  <w:style w:type="paragraph" w:customStyle="1" w:styleId="Stijl3">
    <w:name w:val="Stijl3"/>
    <w:basedOn w:val="Standaard"/>
    <w:link w:val="Stijl3Char"/>
    <w:qFormat/>
    <w:rsid w:val="004E6449"/>
    <w:pPr>
      <w:spacing w:after="0" w:line="284" w:lineRule="exact"/>
    </w:pPr>
    <w:rPr>
      <w:rFonts w:ascii="Arial" w:eastAsia="Calibri" w:hAnsi="Arial" w:cs="Arial"/>
      <w:color w:val="000000" w:themeColor="dark1"/>
      <w:kern w:val="24"/>
      <w:lang w:eastAsia="nl-NL"/>
    </w:rPr>
  </w:style>
  <w:style w:type="character" w:customStyle="1" w:styleId="Stijl2Char">
    <w:name w:val="Stijl2 Char"/>
    <w:basedOn w:val="Standaardalinea-lettertype"/>
    <w:link w:val="Stijl2"/>
    <w:rsid w:val="004E6449"/>
    <w:rPr>
      <w:rFonts w:ascii="Arial Black" w:eastAsia="Calibri" w:hAnsi="Arial Black" w:cs="Arial"/>
      <w:color w:val="000000"/>
      <w:kern w:val="24"/>
      <w:sz w:val="24"/>
      <w:szCs w:val="24"/>
      <w:lang w:eastAsia="nl-NL"/>
    </w:rPr>
  </w:style>
  <w:style w:type="paragraph" w:customStyle="1" w:styleId="Stijl4">
    <w:name w:val="Stijl4"/>
    <w:basedOn w:val="Standaard"/>
    <w:link w:val="Stijl4Char"/>
    <w:qFormat/>
    <w:rsid w:val="004E6449"/>
    <w:pPr>
      <w:spacing w:after="0" w:line="284" w:lineRule="exact"/>
      <w:jc w:val="right"/>
    </w:pPr>
    <w:rPr>
      <w:rFonts w:ascii="Arial" w:eastAsia="Calibri" w:hAnsi="Arial" w:cs="Arial"/>
      <w:color w:val="000000" w:themeColor="dark1"/>
      <w:kern w:val="24"/>
      <w:sz w:val="18"/>
      <w:szCs w:val="18"/>
      <w:lang w:eastAsia="nl-NL"/>
    </w:rPr>
  </w:style>
  <w:style w:type="character" w:customStyle="1" w:styleId="Stijl3Char">
    <w:name w:val="Stijl3 Char"/>
    <w:basedOn w:val="Standaardalinea-lettertype"/>
    <w:link w:val="Stijl3"/>
    <w:rsid w:val="004E6449"/>
    <w:rPr>
      <w:rFonts w:ascii="Arial" w:eastAsia="Calibri" w:hAnsi="Arial" w:cs="Arial"/>
      <w:color w:val="000000"/>
      <w:kern w:val="24"/>
      <w:lang w:eastAsia="nl-NL"/>
    </w:rPr>
  </w:style>
  <w:style w:type="character" w:customStyle="1" w:styleId="Stijl4Char">
    <w:name w:val="Stijl4 Char"/>
    <w:basedOn w:val="Standaardalinea-lettertype"/>
    <w:link w:val="Stijl4"/>
    <w:rsid w:val="004E6449"/>
    <w:rPr>
      <w:rFonts w:ascii="Arial" w:eastAsia="Calibri" w:hAnsi="Arial" w:cs="Arial"/>
      <w:color w:val="000000"/>
      <w:kern w:val="24"/>
      <w:sz w:val="18"/>
      <w:szCs w:val="18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R:\TSA\Sjablonen\Templates2018\Launcher2018\Sjablonen\Word\PR%20NL%20Rapport%20Manilla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70625-3FF5-4669-AD7C-6F7A91E2A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 NL Rapport Manilla.dotm</Template>
  <TotalTime>911</TotalTime>
  <Pages>12</Pages>
  <Words>347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Dalmeijer, Wouter</dc:creator>
  <cp:keywords/>
  <dc:description/>
  <cp:lastModifiedBy>Dalmeijer, Wouter</cp:lastModifiedBy>
  <cp:revision>67</cp:revision>
  <cp:lastPrinted>2018-01-02T07:49:00Z</cp:lastPrinted>
  <dcterms:created xsi:type="dcterms:W3CDTF">2018-08-08T16:31:00Z</dcterms:created>
  <dcterms:modified xsi:type="dcterms:W3CDTF">2018-08-15T13:49:00Z</dcterms:modified>
</cp:coreProperties>
</file>